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B43CA5" w:rsidRDefault="00B43CA5">
          <w:pPr>
            <w:rPr>
              <w:kern w:val="28"/>
            </w:rPr>
          </w:pPr>
        </w:p>
        <w:p w:rsidR="00B43CA5" w:rsidRDefault="001F7F4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CA5" w:rsidRDefault="001F7F4D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036A">
                                      <w:t>Projet A :</w:t>
                                    </w:r>
                                    <w:r w:rsidR="000704D5">
                                      <w:t xml:space="preserve"> Scrabble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" filled="f" stroked="f">
                    <v:textbox>
                      <w:txbxContent>
                        <w:p w:rsidR="00B43CA5" w:rsidRDefault="001F7F4D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4036A">
                                <w:t>Projet A :</w:t>
                              </w:r>
                              <w:r w:rsidR="000704D5">
                                <w:t xml:space="preserve"> Scrabble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43CA5" w:rsidRDefault="00B43CA5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Zone de texte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Ba2qAlyAgAA9A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8" o:title="" recolor="t" rotate="t" type="frame"/>
                    <v:textbox inset="0,0,0,0">
                      <w:txbxContent>
                        <w:p w:rsidR="00B43CA5" w:rsidRDefault="00B43CA5">
                          <w:pPr>
                            <w:pStyle w:val="En-tte"/>
                            <w:tabs>
                              <w:tab w:val="left" w:pos="6765"/>
                            </w:tabs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CA5" w:rsidRDefault="001F7F4D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036A">
                                      <w:rPr>
                                        <w:sz w:val="56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" filled="f" stroked="f">
                    <v:textbox>
                      <w:txbxContent>
                        <w:p w:rsidR="00B43CA5" w:rsidRDefault="001F7F4D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036A">
                                <w:rPr>
                                  <w:sz w:val="56"/>
                                </w:rPr>
                                <w:t>Java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F08174E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2E2D539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503A959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3CA5" w:rsidRDefault="000704D5">
                                <w:r>
                                  <w:t>Par Hervé Kay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" filled="f" stroked="f">
                    <v:textbox>
                      <w:txbxContent>
                        <w:p w:rsidR="00B43CA5" w:rsidRDefault="000704D5">
                          <w:r>
                            <w:t>Par Hervé Kay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796F4D0EB4124DA8B4BD340DDC13082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B43CA5" w:rsidRDefault="0094036A">
          <w:pPr>
            <w:pStyle w:val="Titre"/>
          </w:pPr>
          <w:r>
            <w:t>Java</w:t>
          </w:r>
        </w:p>
      </w:sdtContent>
    </w:sdt>
    <w:p w:rsidR="00B43CA5" w:rsidRDefault="001F7F4D">
      <w:pPr>
        <w:pStyle w:val="Sous-titre"/>
      </w:pPr>
      <w:sdt>
        <w:sdtPr>
          <w:id w:val="1161806749"/>
          <w:placeholder>
            <w:docPart w:val="BE6228B9C09C412CB75DB5F6C5C14C5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704D5">
            <w:t>Projet A : Scrabble</w:t>
          </w:r>
        </w:sdtContent>
      </w:sdt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CA5" w:rsidRDefault="00C70326">
                              <w:pPr>
                                <w:pStyle w:val="Sous-titre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Instant Dico : Le Scrabble</w:t>
                              </w:r>
                            </w:p>
                            <w:p w:rsidR="00B43CA5" w:rsidRDefault="00C70326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Crée en </w:t>
                              </w:r>
                              <w:r w:rsidR="00F81C8E">
                                <w:rPr>
                                  <w:color w:val="FFFFFF" w:themeColor="background1"/>
                                </w:rPr>
                                <w:t>1931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, le Scrabble est aujourd’hui le plus populaire au monde.</w:t>
                              </w:r>
                              <w:r w:rsidR="00F81C8E">
                                <w:rPr>
                                  <w:color w:val="FFFFFF" w:themeColor="background1"/>
                                </w:rPr>
                                <w:t xml:space="preserve"> Pourtant son créateur, l’architecte New-Yorkais Alfred </w:t>
                              </w:r>
                              <w:proofErr w:type="spellStart"/>
                              <w:r w:rsidR="00F81C8E">
                                <w:rPr>
                                  <w:color w:val="FFFFFF" w:themeColor="background1"/>
                                </w:rPr>
                                <w:t>Mosher</w:t>
                              </w:r>
                              <w:proofErr w:type="spellEnd"/>
                              <w:r w:rsidR="00F81C8E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F81C8E">
                                <w:rPr>
                                  <w:color w:val="FFFFFF" w:themeColor="background1"/>
                                </w:rPr>
                                <w:t>Butts</w:t>
                              </w:r>
                              <w:proofErr w:type="spellEnd"/>
                              <w:r w:rsidR="00F81C8E">
                                <w:rPr>
                                  <w:color w:val="FFFFFF" w:themeColor="background1"/>
                                </w:rPr>
                                <w:t xml:space="preserve"> l’avait nommé premièrement « </w:t>
                              </w:r>
                              <w:proofErr w:type="spellStart"/>
                              <w:r w:rsidR="00F81C8E">
                                <w:rPr>
                                  <w:color w:val="FFFFFF" w:themeColor="background1"/>
                                </w:rPr>
                                <w:t>Lexiko</w:t>
                              </w:r>
                              <w:proofErr w:type="spellEnd"/>
                              <w:r w:rsidR="00F81C8E">
                                <w:rPr>
                                  <w:color w:val="FFFFFF" w:themeColor="background1"/>
                                </w:rPr>
                                <w:t> », avant de le changer « </w:t>
                              </w:r>
                              <w:proofErr w:type="spellStart"/>
                              <w:r w:rsidR="00F81C8E">
                                <w:rPr>
                                  <w:color w:val="FFFFFF" w:themeColor="background1"/>
                                </w:rPr>
                                <w:t>Alph</w:t>
                              </w:r>
                              <w:proofErr w:type="spellEnd"/>
                              <w:r w:rsidR="00F81C8E">
                                <w:rPr>
                                  <w:color w:val="FFFFFF" w:themeColor="background1"/>
                                </w:rPr>
                                <w:t xml:space="preserve"> », « It », et enfin « Scrabble ».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e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">
                <v:rect id="Rectangle 18" o:sp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Zone de texte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:rsidR="00B43CA5" w:rsidRDefault="00C70326">
                        <w:pPr>
                          <w:pStyle w:val="Sous-titre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Instant Dico : Le Scrabble</w:t>
                        </w:r>
                      </w:p>
                      <w:p w:rsidR="00B43CA5" w:rsidRDefault="00C70326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Crée en </w:t>
                        </w:r>
                        <w:r w:rsidR="00F81C8E">
                          <w:rPr>
                            <w:color w:val="FFFFFF" w:themeColor="background1"/>
                          </w:rPr>
                          <w:t>1931</w:t>
                        </w:r>
                        <w:r>
                          <w:rPr>
                            <w:color w:val="FFFFFF" w:themeColor="background1"/>
                          </w:rPr>
                          <w:t>, le Scrabble est aujourd’hui le plus populaire au monde.</w:t>
                        </w:r>
                        <w:r w:rsidR="00F81C8E">
                          <w:rPr>
                            <w:color w:val="FFFFFF" w:themeColor="background1"/>
                          </w:rPr>
                          <w:t xml:space="preserve"> Pourtant son créateur, l’architecte New-Yorkais Alfred </w:t>
                        </w:r>
                        <w:proofErr w:type="spellStart"/>
                        <w:r w:rsidR="00F81C8E">
                          <w:rPr>
                            <w:color w:val="FFFFFF" w:themeColor="background1"/>
                          </w:rPr>
                          <w:t>Mosher</w:t>
                        </w:r>
                        <w:proofErr w:type="spellEnd"/>
                        <w:r w:rsidR="00F81C8E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F81C8E">
                          <w:rPr>
                            <w:color w:val="FFFFFF" w:themeColor="background1"/>
                          </w:rPr>
                          <w:t>Butts</w:t>
                        </w:r>
                        <w:proofErr w:type="spellEnd"/>
                        <w:r w:rsidR="00F81C8E">
                          <w:rPr>
                            <w:color w:val="FFFFFF" w:themeColor="background1"/>
                          </w:rPr>
                          <w:t xml:space="preserve"> l’avait nommé premièrement « </w:t>
                        </w:r>
                        <w:proofErr w:type="spellStart"/>
                        <w:r w:rsidR="00F81C8E">
                          <w:rPr>
                            <w:color w:val="FFFFFF" w:themeColor="background1"/>
                          </w:rPr>
                          <w:t>Lexiko</w:t>
                        </w:r>
                        <w:proofErr w:type="spellEnd"/>
                        <w:r w:rsidR="00F81C8E">
                          <w:rPr>
                            <w:color w:val="FFFFFF" w:themeColor="background1"/>
                          </w:rPr>
                          <w:t> », avant de le changer « </w:t>
                        </w:r>
                        <w:proofErr w:type="spellStart"/>
                        <w:r w:rsidR="00F81C8E">
                          <w:rPr>
                            <w:color w:val="FFFFFF" w:themeColor="background1"/>
                          </w:rPr>
                          <w:t>Alph</w:t>
                        </w:r>
                        <w:proofErr w:type="spellEnd"/>
                        <w:r w:rsidR="00F81C8E">
                          <w:rPr>
                            <w:color w:val="FFFFFF" w:themeColor="background1"/>
                          </w:rPr>
                          <w:t xml:space="preserve"> », « It », et enfin « Scrabble ».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81C8E" w:rsidRPr="00C10EE0" w:rsidRDefault="00F81C8E" w:rsidP="00C70326">
      <w:pPr>
        <w:rPr>
          <w:b/>
          <w:sz w:val="24"/>
        </w:rPr>
      </w:pPr>
      <w:r w:rsidRPr="00C10EE0">
        <w:rPr>
          <w:b/>
          <w:sz w:val="24"/>
        </w:rPr>
        <w:t>Le Scrabble est un jeu de société où l’objectif est de cumuler le plus de points, en plaçant des mots sur une grille grâce à des lettres tirés au hasard.</w:t>
      </w:r>
    </w:p>
    <w:p w:rsidR="00C10EE0" w:rsidRDefault="00C10EE0" w:rsidP="00C70326"/>
    <w:p w:rsidR="00C10EE0" w:rsidRDefault="00C70326" w:rsidP="00C70326">
      <w:r>
        <w:t>Liste de fonctionnalité</w:t>
      </w:r>
      <w:r w:rsidR="00EC2E98">
        <w:t> :</w:t>
      </w:r>
    </w:p>
    <w:p w:rsidR="00C10EE0" w:rsidRDefault="00C10EE0" w:rsidP="00C10EE0">
      <w:pPr>
        <w:pStyle w:val="Paragraphedeliste"/>
        <w:numPr>
          <w:ilvl w:val="0"/>
          <w:numId w:val="3"/>
        </w:numPr>
      </w:pPr>
      <w:r>
        <w:t>Permettre de savoir combien de « Lettres » il reste dans le jeu</w:t>
      </w:r>
    </w:p>
    <w:p w:rsidR="00C10EE0" w:rsidRDefault="00C10EE0" w:rsidP="00C10EE0">
      <w:pPr>
        <w:pStyle w:val="Paragraphedeliste"/>
        <w:numPr>
          <w:ilvl w:val="0"/>
          <w:numId w:val="3"/>
        </w:numPr>
      </w:pPr>
      <w:r>
        <w:t>Assimiler des points différents aux lettres (comme le scrabble)</w:t>
      </w:r>
    </w:p>
    <w:p w:rsidR="00C10EE0" w:rsidRDefault="00C10EE0" w:rsidP="00C10EE0">
      <w:pPr>
        <w:pStyle w:val="Paragraphedeliste"/>
        <w:numPr>
          <w:ilvl w:val="0"/>
          <w:numId w:val="3"/>
        </w:numPr>
      </w:pPr>
      <w:r>
        <w:t xml:space="preserve">De tirer des lettres au hasard pour remplir la « main » du joueur </w:t>
      </w:r>
    </w:p>
    <w:p w:rsidR="00C10EE0" w:rsidRDefault="00C10EE0" w:rsidP="00C10EE0">
      <w:pPr>
        <w:pStyle w:val="Paragraphedeliste"/>
        <w:numPr>
          <w:ilvl w:val="0"/>
          <w:numId w:val="3"/>
        </w:numPr>
      </w:pPr>
      <w:r>
        <w:t>En fonction du mot trouvé, inscri</w:t>
      </w:r>
      <w:r>
        <w:t xml:space="preserve">re un score pour l’utilisateur </w:t>
      </w:r>
    </w:p>
    <w:p w:rsidR="00C10EE0" w:rsidRDefault="00C10EE0" w:rsidP="00C10EE0">
      <w:pPr>
        <w:pStyle w:val="Paragraphedeliste"/>
        <w:numPr>
          <w:ilvl w:val="0"/>
          <w:numId w:val="3"/>
        </w:numPr>
      </w:pPr>
      <w:r w:rsidRPr="00C10EE0">
        <w:t xml:space="preserve">Donner à la fin de la partie le score  </w:t>
      </w:r>
    </w:p>
    <w:p w:rsidR="00C10EE0" w:rsidRDefault="00C10EE0" w:rsidP="00C70326">
      <w:pPr>
        <w:pStyle w:val="Paragraphedeliste"/>
        <w:numPr>
          <w:ilvl w:val="0"/>
          <w:numId w:val="3"/>
        </w:numPr>
      </w:pPr>
      <w:r w:rsidRPr="00C10EE0">
        <w:t xml:space="preserve">Choisir dès le début un thème (pays, animaux ou autre </w:t>
      </w:r>
    </w:p>
    <w:p w:rsidR="00C10EE0" w:rsidRDefault="00C10EE0" w:rsidP="00C70326">
      <w:pPr>
        <w:pStyle w:val="Paragraphedeliste"/>
        <w:numPr>
          <w:ilvl w:val="1"/>
          <w:numId w:val="3"/>
        </w:numPr>
      </w:pPr>
      <w:r w:rsidRPr="00C10EE0">
        <w:t xml:space="preserve">Vous aurez donc enregistré une liste de « mots » au préalable » </w:t>
      </w:r>
    </w:p>
    <w:p w:rsidR="00C10EE0" w:rsidRDefault="00C10EE0" w:rsidP="00C10EE0">
      <w:pPr>
        <w:pStyle w:val="Paragraphedeliste"/>
        <w:numPr>
          <w:ilvl w:val="1"/>
          <w:numId w:val="3"/>
        </w:numPr>
      </w:pPr>
      <w:r w:rsidRPr="00C10EE0">
        <w:t>Il faudra vérifier que le mot écrit est dans la liste pour le valider</w:t>
      </w:r>
    </w:p>
    <w:p w:rsidR="00C10EE0" w:rsidRDefault="007325F4" w:rsidP="00C70326">
      <w:pPr>
        <w:pStyle w:val="Paragraphedeliste"/>
        <w:numPr>
          <w:ilvl w:val="0"/>
          <w:numId w:val="3"/>
        </w:numPr>
      </w:pPr>
      <w:r>
        <w:t>Présentation graphique</w:t>
      </w: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77045D" w:rsidRDefault="0077045D" w:rsidP="0077045D">
      <w:pPr>
        <w:ind w:left="360"/>
      </w:pPr>
    </w:p>
    <w:p w:rsidR="00C70326" w:rsidRDefault="00C70326" w:rsidP="00C70326">
      <w:r>
        <w:lastRenderedPageBreak/>
        <w:t>Rapport détaillé</w:t>
      </w:r>
    </w:p>
    <w:p w:rsidR="00C10EE0" w:rsidRPr="0077045D" w:rsidRDefault="00D068A7" w:rsidP="00C70326">
      <w:pPr>
        <w:rPr>
          <w:i/>
        </w:rPr>
      </w:pPr>
      <w:r>
        <w:t>La fo</w:t>
      </w:r>
      <w:r w:rsidR="00D36028">
        <w:t xml:space="preserve">nction </w:t>
      </w:r>
      <w:proofErr w:type="spellStart"/>
      <w:r w:rsidR="007143DA" w:rsidRPr="0077045D">
        <w:rPr>
          <w:i/>
        </w:rPr>
        <w:t>Placerdeslettres</w:t>
      </w:r>
      <w:proofErr w:type="spellEnd"/>
      <w:r w:rsidR="007143DA" w:rsidRPr="0077045D">
        <w:rPr>
          <w:i/>
        </w:rPr>
        <w:t>()</w:t>
      </w:r>
      <w:r w:rsidR="00D36028">
        <w:rPr>
          <w:i/>
        </w:rPr>
        <w:t xml:space="preserve"> </w:t>
      </w:r>
      <w:r w:rsidR="00D36028">
        <w:t>place les lettres dans un tableaux factices</w:t>
      </w:r>
      <w:r w:rsidR="007143DA" w:rsidRPr="0077045D">
        <w:rPr>
          <w:i/>
        </w:rPr>
        <w:t> </w:t>
      </w:r>
    </w:p>
    <w:p w:rsidR="007143DA" w:rsidRPr="00D36028" w:rsidRDefault="00D36028" w:rsidP="00C70326">
      <w:r>
        <w:t xml:space="preserve">La fonction </w:t>
      </w:r>
      <w:proofErr w:type="spellStart"/>
      <w:r w:rsidR="007143DA" w:rsidRPr="0077045D">
        <w:rPr>
          <w:i/>
        </w:rPr>
        <w:t>motSecondaire</w:t>
      </w:r>
      <w:proofErr w:type="spellEnd"/>
      <w:r w:rsidR="0077045D">
        <w:rPr>
          <w:i/>
        </w:rPr>
        <w:t>()</w:t>
      </w:r>
      <w:r>
        <w:t xml:space="preserve"> recherche si des mots sont formés par le placement des mots</w:t>
      </w:r>
    </w:p>
    <w:p w:rsidR="007143DA" w:rsidRPr="0077045D" w:rsidRDefault="00D36028" w:rsidP="00C70326">
      <w:pPr>
        <w:rPr>
          <w:i/>
        </w:rPr>
      </w:pPr>
      <w:r>
        <w:t xml:space="preserve">La fonction </w:t>
      </w:r>
      <w:proofErr w:type="spellStart"/>
      <w:r w:rsidR="007143DA" w:rsidRPr="0077045D">
        <w:rPr>
          <w:i/>
        </w:rPr>
        <w:t>presenceLettres</w:t>
      </w:r>
      <w:proofErr w:type="spellEnd"/>
      <w:r w:rsidR="0077045D">
        <w:rPr>
          <w:i/>
        </w:rPr>
        <w:t>()</w:t>
      </w:r>
    </w:p>
    <w:p w:rsidR="007143DA" w:rsidRPr="00D36028" w:rsidRDefault="00D36028" w:rsidP="00C70326">
      <w:r>
        <w:t>La fonction</w:t>
      </w:r>
      <w:r>
        <w:t xml:space="preserve"> </w:t>
      </w:r>
      <w:proofErr w:type="spellStart"/>
      <w:r w:rsidR="007143DA" w:rsidRPr="00D36028">
        <w:rPr>
          <w:i/>
        </w:rPr>
        <w:t>touch</w:t>
      </w:r>
      <w:proofErr w:type="spellEnd"/>
      <w:r w:rsidR="0077045D" w:rsidRPr="00D36028">
        <w:rPr>
          <w:i/>
        </w:rPr>
        <w:t>()</w:t>
      </w:r>
      <w:r>
        <w:rPr>
          <w:i/>
        </w:rPr>
        <w:t xml:space="preserve"> </w:t>
      </w:r>
      <w:r>
        <w:t>recherche si le mot placé et soit au milieu soit touche une autre lettre dans le tableau</w:t>
      </w:r>
    </w:p>
    <w:p w:rsidR="007143DA" w:rsidRPr="00D36028" w:rsidRDefault="00D36028" w:rsidP="00C70326">
      <w:r>
        <w:t>La fonction</w:t>
      </w:r>
      <w:r>
        <w:t xml:space="preserve"> </w:t>
      </w:r>
      <w:proofErr w:type="spellStart"/>
      <w:r w:rsidR="007143DA" w:rsidRPr="00D36028">
        <w:rPr>
          <w:i/>
        </w:rPr>
        <w:t>formationMotPrincipale</w:t>
      </w:r>
      <w:proofErr w:type="spellEnd"/>
      <w:r w:rsidR="0077045D" w:rsidRPr="00D36028">
        <w:rPr>
          <w:i/>
        </w:rPr>
        <w:t>()</w:t>
      </w:r>
      <w:r>
        <w:rPr>
          <w:i/>
        </w:rPr>
        <w:t xml:space="preserve"> </w:t>
      </w:r>
      <w:r>
        <w:t>permet la formation du mot posé par l’utilisateur</w:t>
      </w:r>
    </w:p>
    <w:p w:rsidR="007143DA" w:rsidRPr="00D36028" w:rsidRDefault="00D36028" w:rsidP="00C70326">
      <w:r>
        <w:t>La fonction</w:t>
      </w:r>
      <w:r>
        <w:t xml:space="preserve"> </w:t>
      </w:r>
      <w:proofErr w:type="spellStart"/>
      <w:r w:rsidR="007143DA" w:rsidRPr="00D36028">
        <w:rPr>
          <w:i/>
        </w:rPr>
        <w:t>Deroulementdelapartie</w:t>
      </w:r>
      <w:proofErr w:type="spellEnd"/>
      <w:r w:rsidR="0077045D" w:rsidRPr="00D36028">
        <w:rPr>
          <w:i/>
        </w:rPr>
        <w:t>()</w:t>
      </w:r>
      <w:r>
        <w:t xml:space="preserve"> gère la </w:t>
      </w:r>
    </w:p>
    <w:p w:rsidR="007143DA" w:rsidRPr="00D36028" w:rsidRDefault="00D36028" w:rsidP="00C70326">
      <w:r>
        <w:t>La fonction</w:t>
      </w:r>
      <w:r>
        <w:t xml:space="preserve"> </w:t>
      </w:r>
      <w:proofErr w:type="spellStart"/>
      <w:r w:rsidR="007143DA" w:rsidRPr="00D36028">
        <w:rPr>
          <w:i/>
        </w:rPr>
        <w:t>Miseajour</w:t>
      </w:r>
      <w:proofErr w:type="spellEnd"/>
      <w:r w:rsidR="0077045D" w:rsidRPr="00D36028">
        <w:rPr>
          <w:i/>
        </w:rPr>
        <w:t>()</w:t>
      </w:r>
      <w:r>
        <w:t xml:space="preserve"> met à jour la fenêtre.</w:t>
      </w:r>
    </w:p>
    <w:p w:rsidR="007143DA" w:rsidRPr="00D36028" w:rsidRDefault="00D36028" w:rsidP="00C70326">
      <w:r>
        <w:t>La fonction</w:t>
      </w:r>
      <w:r>
        <w:t xml:space="preserve"> </w:t>
      </w:r>
      <w:proofErr w:type="spellStart"/>
      <w:r w:rsidR="007143DA" w:rsidRPr="00D36028">
        <w:rPr>
          <w:i/>
        </w:rPr>
        <w:t>saisirTexte</w:t>
      </w:r>
      <w:proofErr w:type="spellEnd"/>
      <w:r w:rsidR="0077045D" w:rsidRPr="00D36028">
        <w:rPr>
          <w:i/>
        </w:rPr>
        <w:t>()</w:t>
      </w:r>
      <w:r>
        <w:rPr>
          <w:i/>
        </w:rPr>
        <w:t xml:space="preserve"> </w:t>
      </w:r>
      <w:r>
        <w:t>crée une fenêtre avec un champ où il faut écrire le mot voulu</w:t>
      </w:r>
    </w:p>
    <w:p w:rsidR="007143DA" w:rsidRPr="00D36028" w:rsidRDefault="00D36028" w:rsidP="00C70326">
      <w:r>
        <w:t>La fonction</w:t>
      </w:r>
      <w:r>
        <w:t xml:space="preserve"> </w:t>
      </w:r>
      <w:proofErr w:type="spellStart"/>
      <w:r w:rsidR="007143DA" w:rsidRPr="00D36028">
        <w:rPr>
          <w:i/>
        </w:rPr>
        <w:t>infoNouveauJoueur</w:t>
      </w:r>
      <w:proofErr w:type="spellEnd"/>
      <w:r w:rsidRPr="00D36028">
        <w:rPr>
          <w:i/>
        </w:rPr>
        <w:t>()</w:t>
      </w:r>
      <w:r>
        <w:t xml:space="preserve"> Crée une boite de dialogue affichant le nom du nouveau joueur</w:t>
      </w:r>
    </w:p>
    <w:p w:rsidR="00C70326" w:rsidRPr="00D36028" w:rsidRDefault="00D36028" w:rsidP="00C70326">
      <w:r>
        <w:t>La fonction</w:t>
      </w:r>
      <w:r>
        <w:t xml:space="preserve"> </w:t>
      </w:r>
      <w:proofErr w:type="spellStart"/>
      <w:r w:rsidR="007143DA" w:rsidRPr="00D36028">
        <w:rPr>
          <w:i/>
        </w:rPr>
        <w:t>Changerchevalet</w:t>
      </w:r>
      <w:proofErr w:type="spellEnd"/>
      <w:r w:rsidRPr="00D36028">
        <w:rPr>
          <w:i/>
        </w:rPr>
        <w:t>()</w:t>
      </w:r>
      <w:r>
        <w:rPr>
          <w:i/>
        </w:rPr>
        <w:t xml:space="preserve"> </w:t>
      </w:r>
      <w:r>
        <w:t>change les lettre du chevalet en fonction du joueur.</w:t>
      </w:r>
    </w:p>
    <w:p w:rsidR="0077045D" w:rsidRDefault="0077045D" w:rsidP="00C70326">
      <w:r>
        <w:t>Spécification fonctionnelle</w:t>
      </w:r>
    </w:p>
    <w:p w:rsidR="007143DA" w:rsidRDefault="00EC2E98" w:rsidP="00C70326">
      <w:r>
        <w:t>Le programme demande e</w:t>
      </w:r>
      <w:r w:rsidR="007143DA">
        <w:t>n premier le nombre de joueur pour la partie qui se lancera en fonction du nombre (4 Joueurs maximum).</w:t>
      </w:r>
    </w:p>
    <w:p w:rsidR="007143DA" w:rsidRDefault="007143DA" w:rsidP="00CA3EC0">
      <w:r>
        <w:t xml:space="preserve">La partie se lance et affiche une boite d’information : « C’est au tour du joueur 1 ». Le joueur aura alors le choix entre plusieurs actions : il pourra soit poser des lettres, passer son tour, ou remplacer ses lettres. </w:t>
      </w:r>
    </w:p>
    <w:p w:rsidR="00CA3EC0" w:rsidRDefault="00CA3EC0" w:rsidP="00CA3EC0">
      <w:r>
        <w:t xml:space="preserve">Si le joueur tente de placer un mot, son mot sera formé dans un tableau factice où </w:t>
      </w:r>
    </w:p>
    <w:p w:rsidR="007143DA" w:rsidRDefault="007143DA" w:rsidP="00C70326">
      <w:r>
        <w:t xml:space="preserve">Si tous les joueurs passent leurs tours, alors, la partie est terminée. </w:t>
      </w:r>
    </w:p>
    <w:p w:rsidR="00C70326" w:rsidRDefault="00C70326" w:rsidP="00C70326"/>
    <w:p w:rsidR="00C70326" w:rsidRDefault="00C70326" w:rsidP="00C70326"/>
    <w:p w:rsidR="00C70326" w:rsidRDefault="00C70326" w:rsidP="00C70326"/>
    <w:p w:rsidR="00C70326" w:rsidRDefault="00666E92" w:rsidP="00C70326">
      <w:r>
        <w:rPr>
          <w:noProof/>
        </w:rPr>
        <w:lastRenderedPageBreak/>
        <w:drawing>
          <wp:inline distT="0" distB="0" distL="0" distR="0">
            <wp:extent cx="8951404" cy="6172929"/>
            <wp:effectExtent l="0" t="1588" r="953" b="952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67928" cy="61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326" w:rsidSect="00666E92">
      <w:footerReference w:type="default" r:id="rId1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F4D" w:rsidRDefault="001F7F4D">
      <w:pPr>
        <w:spacing w:after="0" w:line="240" w:lineRule="auto"/>
      </w:pPr>
      <w:r>
        <w:separator/>
      </w:r>
    </w:p>
  </w:endnote>
  <w:endnote w:type="continuationSeparator" w:id="0">
    <w:p w:rsidR="001F7F4D" w:rsidRDefault="001F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CA5" w:rsidRDefault="001F7F4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3CA5" w:rsidRDefault="00B43CA5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B43CA5" w:rsidRDefault="00B43CA5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3CA5" w:rsidRDefault="001F7F4D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76F19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B43CA5" w:rsidRDefault="001F7F4D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76F19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3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1B7CE43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95CB651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5F1D2F1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F4D" w:rsidRDefault="001F7F4D">
      <w:pPr>
        <w:spacing w:after="0" w:line="240" w:lineRule="auto"/>
      </w:pPr>
      <w:r>
        <w:separator/>
      </w:r>
    </w:p>
  </w:footnote>
  <w:footnote w:type="continuationSeparator" w:id="0">
    <w:p w:rsidR="001F7F4D" w:rsidRDefault="001F7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14FF"/>
    <w:multiLevelType w:val="hybridMultilevel"/>
    <w:tmpl w:val="AF7A5824"/>
    <w:lvl w:ilvl="0" w:tplc="84D8F2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235"/>
    <w:multiLevelType w:val="hybridMultilevel"/>
    <w:tmpl w:val="02F4A202"/>
    <w:lvl w:ilvl="0" w:tplc="84D8F2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B21C6"/>
    <w:multiLevelType w:val="hybridMultilevel"/>
    <w:tmpl w:val="E73A26DE"/>
    <w:lvl w:ilvl="0" w:tplc="84D8F2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858A8A02">
      <w:numFmt w:val="bullet"/>
      <w:lvlText w:val="–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6A"/>
    <w:rsid w:val="000704D5"/>
    <w:rsid w:val="001F785D"/>
    <w:rsid w:val="001F7F4D"/>
    <w:rsid w:val="00666E92"/>
    <w:rsid w:val="006E44F4"/>
    <w:rsid w:val="007143DA"/>
    <w:rsid w:val="007325F4"/>
    <w:rsid w:val="0077045D"/>
    <w:rsid w:val="00876F19"/>
    <w:rsid w:val="0094036A"/>
    <w:rsid w:val="00B43CA5"/>
    <w:rsid w:val="00C10EE0"/>
    <w:rsid w:val="00C70326"/>
    <w:rsid w:val="00CA3EC0"/>
    <w:rsid w:val="00D068A7"/>
    <w:rsid w:val="00D36028"/>
    <w:rsid w:val="00EC2E98"/>
    <w:rsid w:val="00F8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3DBDD"/>
  <w15:docId w15:val="{D3252E4B-6E9F-4020-BADE-4E2079D0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6F4D0EB4124DA8B4BD340DDC130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37AF35-AD3B-482E-A63C-1FB4BB0ACF9B}"/>
      </w:docPartPr>
      <w:docPartBody>
        <w:p w:rsidR="00000000" w:rsidRDefault="00BF054C">
          <w:pPr>
            <w:pStyle w:val="796F4D0EB4124DA8B4BD340DDC130824"/>
          </w:pPr>
          <w:r>
            <w:t>[Titre du document]</w:t>
          </w:r>
        </w:p>
      </w:docPartBody>
    </w:docPart>
    <w:docPart>
      <w:docPartPr>
        <w:name w:val="BE6228B9C09C412CB75DB5F6C5C14C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67F9F-866F-46BF-9607-615884B66730}"/>
      </w:docPartPr>
      <w:docPartBody>
        <w:p w:rsidR="00000000" w:rsidRDefault="00BF054C">
          <w:pPr>
            <w:pStyle w:val="BE6228B9C09C412CB75DB5F6C5C14C5C"/>
          </w:pPr>
          <w: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4C"/>
    <w:rsid w:val="00B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6F4D0EB4124DA8B4BD340DDC130824">
    <w:name w:val="796F4D0EB4124DA8B4BD340DDC130824"/>
  </w:style>
  <w:style w:type="paragraph" w:customStyle="1" w:styleId="BE6228B9C09C412CB75DB5F6C5C14C5C">
    <w:name w:val="BE6228B9C09C412CB75DB5F6C5C14C5C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7F65D6066E344564BFB5F6B70DF25C61">
    <w:name w:val="7F65D6066E344564BFB5F6B70DF25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153</TotalTime>
  <Pages>4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Projet A : Scrabble</dc:subject>
  <dc:creator>bekaoui</dc:creator>
  <cp:lastModifiedBy>Hervé Kay</cp:lastModifiedBy>
  <cp:revision>5</cp:revision>
  <cp:lastPrinted>2017-03-28T15:51:00Z</cp:lastPrinted>
  <dcterms:created xsi:type="dcterms:W3CDTF">2017-03-28T12:02:00Z</dcterms:created>
  <dcterms:modified xsi:type="dcterms:W3CDTF">2017-03-28T15:51:00Z</dcterms:modified>
</cp:coreProperties>
</file>